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2E37" w14:textId="55853879" w:rsidR="005F6105" w:rsidRPr="0052708E" w:rsidRDefault="005F6105" w:rsidP="00277B76">
      <w:pPr>
        <w:pStyle w:val="PartTitle"/>
        <w:framePr w:wrap="notBeside"/>
        <w:rPr>
          <w:lang w:val="es-EC"/>
        </w:rPr>
      </w:pPr>
      <w:r w:rsidRPr="0052708E">
        <w:rPr>
          <w:lang w:val="es-EC"/>
        </w:rPr>
        <w:t>Volume</w:t>
      </w:r>
      <w:r w:rsidR="005D73E0">
        <w:rPr>
          <w:lang w:val="es-EC"/>
        </w:rPr>
        <w:t>n</w:t>
      </w:r>
    </w:p>
    <w:p w14:paraId="3B8CEA98" w14:textId="77777777" w:rsidR="005F6105" w:rsidRPr="0052708E" w:rsidRDefault="00C31921">
      <w:pPr>
        <w:pStyle w:val="PartLabel"/>
        <w:framePr w:wrap="notBeside"/>
        <w:rPr>
          <w:lang w:val="es-EC"/>
        </w:rPr>
      </w:pPr>
      <w:r w:rsidRPr="0052708E">
        <w:rPr>
          <w:lang w:val="es-EC"/>
        </w:rPr>
        <w:t>1</w:t>
      </w:r>
    </w:p>
    <w:p w14:paraId="2810914D" w14:textId="77777777" w:rsidR="005F6105" w:rsidRPr="00C31921" w:rsidRDefault="00C31921">
      <w:pPr>
        <w:pStyle w:val="CompanyName"/>
        <w:rPr>
          <w:lang w:val="es-EC"/>
        </w:rPr>
      </w:pPr>
      <w:r w:rsidRPr="00C31921">
        <w:rPr>
          <w:lang w:val="es-EC"/>
        </w:rPr>
        <w:t>Escuela superior politecnica del l</w:t>
      </w:r>
      <w:r>
        <w:rPr>
          <w:lang w:val="es-EC"/>
        </w:rPr>
        <w:t>itoral</w:t>
      </w:r>
    </w:p>
    <w:p w14:paraId="1EA306C6" w14:textId="42FFB40B" w:rsidR="005F6105" w:rsidRPr="00261DF2" w:rsidRDefault="00C31921">
      <w:pPr>
        <w:pStyle w:val="SubtitleCover"/>
        <w:rPr>
          <w:lang w:val="es-EC"/>
        </w:rPr>
      </w:pPr>
      <w:r w:rsidRPr="00261DF2">
        <w:rPr>
          <w:lang w:val="es-EC"/>
        </w:rPr>
        <w:t xml:space="preserve">Servicio </w:t>
      </w:r>
      <w:r w:rsidR="000F6072">
        <w:rPr>
          <w:lang w:val="es-EC"/>
        </w:rPr>
        <w:t xml:space="preserve">de estado </w:t>
      </w:r>
      <w:r w:rsidR="00261DF2" w:rsidRPr="00261DF2">
        <w:rPr>
          <w:lang w:val="es-EC"/>
        </w:rPr>
        <w:t>en tiempo real de</w:t>
      </w:r>
      <w:r w:rsidR="00261DF2">
        <w:rPr>
          <w:lang w:val="es-EC"/>
        </w:rPr>
        <w:t xml:space="preserve"> sillas y mesas en un restaurante</w:t>
      </w:r>
    </w:p>
    <w:p w14:paraId="6F479E90" w14:textId="22889E41" w:rsidR="005F6105" w:rsidRPr="005D73E0" w:rsidRDefault="005D73E0">
      <w:pPr>
        <w:pStyle w:val="TitleCover"/>
        <w:rPr>
          <w:lang w:val="es-EC"/>
        </w:rPr>
        <w:sectPr w:rsidR="005F6105" w:rsidRPr="005D73E0" w:rsidSect="007A3843">
          <w:footerReference w:type="default" r:id="rId11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5D73E0">
        <w:rPr>
          <w:spacing w:val="-180"/>
          <w:lang w:val="es-EC"/>
        </w:rPr>
        <w:t>Manual de</w:t>
      </w:r>
      <w:r w:rsidR="00C31921" w:rsidRPr="005D73E0">
        <w:rPr>
          <w:spacing w:val="-180"/>
          <w:lang w:val="es-EC"/>
        </w:rPr>
        <w:t xml:space="preserve"> usuario</w:t>
      </w:r>
    </w:p>
    <w:p w14:paraId="299AE2D7" w14:textId="1CD50859" w:rsidR="005F6105" w:rsidRPr="000F6072" w:rsidRDefault="000F6072">
      <w:pPr>
        <w:pStyle w:val="Subttulo"/>
        <w:rPr>
          <w:lang w:val="es-EC"/>
        </w:rPr>
      </w:pPr>
      <w:r w:rsidRPr="000F6072">
        <w:rPr>
          <w:lang w:val="es-EC"/>
        </w:rPr>
        <w:lastRenderedPageBreak/>
        <w:t>iChair inc</w:t>
      </w:r>
      <w:r>
        <w:rPr>
          <w:lang w:val="es-EC"/>
        </w:rPr>
        <w:t>orporated</w:t>
      </w:r>
    </w:p>
    <w:p w14:paraId="35FD1491" w14:textId="00060979" w:rsidR="005F6105" w:rsidRPr="00523D31" w:rsidRDefault="00523D31">
      <w:pPr>
        <w:pStyle w:val="Ttulo"/>
        <w:rPr>
          <w:lang w:val="es-EC"/>
        </w:rPr>
      </w:pPr>
      <w:r w:rsidRPr="00523D31">
        <w:rPr>
          <w:lang w:val="es-EC"/>
        </w:rPr>
        <w:t>S</w:t>
      </w:r>
      <w:r>
        <w:rPr>
          <w:lang w:val="es-EC"/>
        </w:rPr>
        <w:t>ervicio</w:t>
      </w:r>
      <w:r w:rsidR="000F6072">
        <w:rPr>
          <w:lang w:val="es-EC"/>
        </w:rPr>
        <w:t xml:space="preserve"> de estado</w:t>
      </w:r>
      <w:r w:rsidRPr="00523D31">
        <w:rPr>
          <w:lang w:val="es-EC"/>
        </w:rPr>
        <w:t xml:space="preserve"> en</w:t>
      </w:r>
      <w:r>
        <w:rPr>
          <w:lang w:val="es-EC"/>
        </w:rPr>
        <w:t xml:space="preserve"> tiempo real de sillas y mesas en un restaurante </w:t>
      </w:r>
    </w:p>
    <w:p w14:paraId="490ADCEF" w14:textId="16F1A855" w:rsidR="005F6105" w:rsidRPr="000F6072" w:rsidRDefault="005F6105">
      <w:pPr>
        <w:pStyle w:val="ReturnAddress"/>
      </w:pPr>
      <w:r>
        <w:sym w:font="Symbol" w:char="F0E3"/>
      </w:r>
      <w:r w:rsidRPr="000F6072">
        <w:t xml:space="preserve"> </w:t>
      </w:r>
      <w:r w:rsidR="000F6072" w:rsidRPr="000F6072">
        <w:t xml:space="preserve">iChair </w:t>
      </w:r>
      <w:r w:rsidR="000F6072">
        <w:t>Incorporated</w:t>
      </w:r>
    </w:p>
    <w:p w14:paraId="50B0C2B0" w14:textId="77777777" w:rsidR="005F6105" w:rsidRDefault="005F6105">
      <w:pPr>
        <w:sectPr w:rsidR="005F6105" w:rsidSect="007A3843">
          <w:footerReference w:type="first" r:id="rId12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14:paraId="26308C69" w14:textId="77777777" w:rsidR="005F6105" w:rsidRDefault="005F6105">
      <w:pPr>
        <w:pStyle w:val="SectionLabel"/>
      </w:pPr>
      <w:r>
        <w:rPr>
          <w:spacing w:val="-100"/>
        </w:rPr>
        <w:lastRenderedPageBreak/>
        <w:t>T</w:t>
      </w:r>
      <w:r>
        <w:t>able</w:t>
      </w:r>
      <w:bookmarkStart w:id="0" w:name="_GoBack"/>
      <w:bookmarkEnd w:id="0"/>
      <w:r>
        <w:t xml:space="preserve"> of Contents</w:t>
      </w:r>
    </w:p>
    <w:p w14:paraId="75A91634" w14:textId="77777777" w:rsidR="00B035EA" w:rsidRDefault="00B035EA" w:rsidP="00B035EA"/>
    <w:p w14:paraId="07F960A3" w14:textId="26663971" w:rsidR="00B035EA" w:rsidRPr="00B035EA" w:rsidRDefault="00B035EA">
      <w:pPr>
        <w:pStyle w:val="TDC1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61900" w:history="1">
        <w:r w:rsidRPr="00570B0F">
          <w:rPr>
            <w:rStyle w:val="Hipervnculo"/>
            <w:noProof/>
            <w:lang w:val="es-EC"/>
          </w:rPr>
          <w:t>Sensores y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FD086A" w14:textId="0D45779D" w:rsidR="00B035EA" w:rsidRPr="00B035EA" w:rsidRDefault="00B035EA">
      <w:pPr>
        <w:pStyle w:val="TDC1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s-EC" w:eastAsia="es-EC"/>
        </w:rPr>
      </w:pPr>
      <w:hyperlink w:anchor="_Toc17161901" w:history="1">
        <w:r w:rsidRPr="00570B0F">
          <w:rPr>
            <w:rStyle w:val="Hipervnculo"/>
            <w:noProof/>
            <w:lang w:val="es-EC"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386AA6" w14:textId="19BFD838" w:rsidR="00B035EA" w:rsidRPr="00B035EA" w:rsidRDefault="00B035EA">
      <w:pPr>
        <w:pStyle w:val="TDC1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s-EC" w:eastAsia="es-EC"/>
        </w:rPr>
      </w:pPr>
      <w:hyperlink w:anchor="_Toc17161902" w:history="1">
        <w:r w:rsidRPr="00570B0F">
          <w:rPr>
            <w:rStyle w:val="Hipervnculo"/>
            <w:noProof/>
            <w:lang w:val="es-EC"/>
          </w:rPr>
          <w:t>Guía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87695" w14:textId="56E0C52E" w:rsidR="00B035EA" w:rsidRDefault="00B035EA">
      <w:r>
        <w:rPr>
          <w:b/>
          <w:bCs/>
          <w:lang w:val="es-ES"/>
        </w:rPr>
        <w:fldChar w:fldCharType="end"/>
      </w:r>
    </w:p>
    <w:p w14:paraId="2829B640" w14:textId="2F8753DD" w:rsidR="00B035EA" w:rsidRPr="00B035EA" w:rsidRDefault="00B035EA" w:rsidP="00B035EA">
      <w:pPr>
        <w:sectPr w:rsidR="00B035EA" w:rsidRPr="00B035EA" w:rsidSect="007A3843">
          <w:headerReference w:type="default" r:id="rId13"/>
          <w:footerReference w:type="default" r:id="rId14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</w:p>
    <w:p w14:paraId="3C9A8050" w14:textId="62A0B088" w:rsidR="005F6105" w:rsidRPr="003D2659" w:rsidRDefault="005F6105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</w:p>
    <w:p w14:paraId="0E395688" w14:textId="77777777" w:rsidR="005F6105" w:rsidRPr="0052708E" w:rsidRDefault="00261DF2">
      <w:pPr>
        <w:pStyle w:val="PartTitle"/>
        <w:framePr w:wrap="notBeside"/>
        <w:rPr>
          <w:lang w:val="es-EC"/>
        </w:rPr>
      </w:pPr>
      <w:r w:rsidRPr="0052708E">
        <w:rPr>
          <w:lang w:val="es-EC"/>
        </w:rPr>
        <w:lastRenderedPageBreak/>
        <w:t>C</w:t>
      </w:r>
      <w:r>
        <w:rPr>
          <w:lang w:val="es-EC"/>
        </w:rPr>
        <w:t>apítulo</w:t>
      </w:r>
    </w:p>
    <w:p w14:paraId="48B94E3C" w14:textId="77777777" w:rsidR="005F6105" w:rsidRPr="0052708E" w:rsidRDefault="005F6105">
      <w:pPr>
        <w:pStyle w:val="PartLabel"/>
        <w:framePr w:wrap="notBeside"/>
        <w:rPr>
          <w:lang w:val="es-EC"/>
        </w:rPr>
      </w:pPr>
      <w:r w:rsidRPr="0052708E">
        <w:rPr>
          <w:lang w:val="es-EC"/>
        </w:rPr>
        <w:t>1</w:t>
      </w:r>
    </w:p>
    <w:p w14:paraId="07FB41CC" w14:textId="77777777" w:rsidR="005F6105" w:rsidRPr="0052708E" w:rsidRDefault="005F6105">
      <w:pPr>
        <w:rPr>
          <w:lang w:val="es-EC"/>
        </w:rPr>
        <w:sectPr w:rsidR="005F6105" w:rsidRPr="0052708E" w:rsidSect="007A3843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4D17D519" w14:textId="77777777" w:rsidR="005F6105" w:rsidRPr="0052708E" w:rsidRDefault="0052708E" w:rsidP="00DA28BB">
      <w:pPr>
        <w:pStyle w:val="ChapterTitle"/>
        <w:rPr>
          <w:lang w:val="es-EC"/>
        </w:rPr>
      </w:pPr>
      <w:bookmarkStart w:id="1" w:name="_Toc35154377"/>
      <w:bookmarkStart w:id="2" w:name="_Toc35154900"/>
      <w:bookmarkStart w:id="3" w:name="_Toc36022999"/>
      <w:r w:rsidRPr="0052708E">
        <w:rPr>
          <w:lang w:val="es-EC"/>
        </w:rPr>
        <w:t>Dispositivo</w:t>
      </w:r>
      <w:bookmarkEnd w:id="1"/>
      <w:bookmarkEnd w:id="2"/>
      <w:bookmarkEnd w:id="3"/>
      <w:r w:rsidRPr="0052708E">
        <w:rPr>
          <w:lang w:val="es-EC"/>
        </w:rPr>
        <w:t xml:space="preserve"> IoT</w:t>
      </w:r>
    </w:p>
    <w:p w14:paraId="2656FD72" w14:textId="77777777" w:rsidR="005F6105" w:rsidRPr="0052708E" w:rsidRDefault="0052708E">
      <w:pPr>
        <w:pStyle w:val="ChapterSubtitle"/>
        <w:rPr>
          <w:lang w:val="es-EC"/>
        </w:rPr>
      </w:pPr>
      <w:r w:rsidRPr="0052708E">
        <w:rPr>
          <w:spacing w:val="-5"/>
          <w:lang w:val="es-EC"/>
        </w:rPr>
        <w:t>Sección dedicada a la explicación de nuestro dispositivo IoT, incluyendo especificaciones, conexiones y recomendaciones</w:t>
      </w:r>
      <w:r w:rsidR="005F6105" w:rsidRPr="0052708E">
        <w:rPr>
          <w:spacing w:val="-5"/>
          <w:lang w:val="es-EC"/>
        </w:rPr>
        <w:t>.</w:t>
      </w:r>
    </w:p>
    <w:p w14:paraId="7245BE53" w14:textId="77777777" w:rsidR="005F6105" w:rsidRPr="0052708E" w:rsidRDefault="0052708E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position w:val="-10"/>
          <w:sz w:val="114"/>
        </w:rPr>
        <w:t>L</w:t>
      </w:r>
    </w:p>
    <w:p w14:paraId="78A37407" w14:textId="6227881E" w:rsidR="0052708E" w:rsidRDefault="006A253A" w:rsidP="0052708E">
      <w:pPr>
        <w:pStyle w:val="BodyTextKeep"/>
        <w:rPr>
          <w:lang w:val="es-E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6688B" wp14:editId="167A053C">
                <wp:simplePos x="0" y="0"/>
                <wp:positionH relativeFrom="column">
                  <wp:posOffset>977265</wp:posOffset>
                </wp:positionH>
                <wp:positionV relativeFrom="paragraph">
                  <wp:posOffset>614680</wp:posOffset>
                </wp:positionV>
                <wp:extent cx="1953260" cy="21526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77A5" w14:textId="77777777" w:rsidR="00212FE8" w:rsidRPr="00212FE8" w:rsidRDefault="00212FE8" w:rsidP="00212FE8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7668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6.95pt;margin-top:48.4pt;width:153.8pt;height:16.9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" strokecolor="white">
                <v:textbox style="mso-fit-shape-to-text:t">
                  <w:txbxContent>
                    <w:p w14:paraId="139477A5" w14:textId="77777777" w:rsidR="00212FE8" w:rsidRPr="00212FE8" w:rsidRDefault="00212FE8" w:rsidP="00212FE8">
                      <w:pPr>
                        <w:numPr>
                          <w:ilvl w:val="0"/>
                          <w:numId w:val="38"/>
                        </w:num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</w:rP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 w:rsidR="0052708E" w:rsidRPr="0052708E">
        <w:rPr>
          <w:lang w:val="es-EC"/>
        </w:rPr>
        <w:t xml:space="preserve">a configuración y conexiones de </w:t>
      </w:r>
      <w:r w:rsidR="00261DF2" w:rsidRPr="0052708E">
        <w:rPr>
          <w:lang w:val="es-EC"/>
        </w:rPr>
        <w:t>nuestro dispositivo</w:t>
      </w:r>
      <w:r w:rsidR="0052708E" w:rsidRPr="0052708E">
        <w:rPr>
          <w:lang w:val="es-EC"/>
        </w:rPr>
        <w:t xml:space="preserve"> se muestra a </w:t>
      </w:r>
      <w:r w:rsidR="0052708E">
        <w:rPr>
          <w:lang w:val="es-EC"/>
        </w:rPr>
        <w:t xml:space="preserve">continuación en el siguiente esquema. </w:t>
      </w:r>
      <w:r w:rsidR="0052708E" w:rsidRPr="0052708E">
        <w:rPr>
          <w:lang w:val="es-EC"/>
        </w:rPr>
        <w:t>En dicho esquema se puede apreciar las</w:t>
      </w:r>
      <w:r w:rsidR="0052708E">
        <w:rPr>
          <w:lang w:val="es-EC"/>
        </w:rPr>
        <w:t xml:space="preserve"> conexiones y además de la enumeración de los componentes necesarios para su realización optima. </w:t>
      </w:r>
    </w:p>
    <w:p w14:paraId="31A736BE" w14:textId="7CC1C8B5" w:rsidR="002C6D40" w:rsidRDefault="006A253A" w:rsidP="002C6D40">
      <w:pPr>
        <w:pStyle w:val="Textoindependiente"/>
        <w:keepNext/>
      </w:pPr>
      <w:r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9552E6" wp14:editId="3132966E">
                <wp:simplePos x="0" y="0"/>
                <wp:positionH relativeFrom="column">
                  <wp:posOffset>-1035050</wp:posOffset>
                </wp:positionH>
                <wp:positionV relativeFrom="paragraph">
                  <wp:posOffset>1119505</wp:posOffset>
                </wp:positionV>
                <wp:extent cx="1148080" cy="24384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5F3C0" w14:textId="77777777" w:rsidR="00212FE8" w:rsidRPr="00212FE8" w:rsidRDefault="00212FE8" w:rsidP="00212FE8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Load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52E6" id="Text Box 6" o:spid="_x0000_s1027" type="#_x0000_t202" style="position:absolute;left:0;text-align:left;margin-left:-81.5pt;margin-top:88.15pt;width:90.4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" strokecolor="white">
                <v:textbox>
                  <w:txbxContent>
                    <w:p w14:paraId="1B15F3C0" w14:textId="77777777" w:rsidR="00212FE8" w:rsidRPr="00212FE8" w:rsidRDefault="00212FE8" w:rsidP="00212FE8">
                      <w:pPr>
                        <w:numPr>
                          <w:ilvl w:val="0"/>
                          <w:numId w:val="39"/>
                        </w:num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9F016" wp14:editId="69933914">
                <wp:simplePos x="0" y="0"/>
                <wp:positionH relativeFrom="column">
                  <wp:posOffset>4432300</wp:posOffset>
                </wp:positionH>
                <wp:positionV relativeFrom="paragraph">
                  <wp:posOffset>1167130</wp:posOffset>
                </wp:positionV>
                <wp:extent cx="900430" cy="19621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A0227" w14:textId="77777777" w:rsidR="00212FE8" w:rsidRPr="00212FE8" w:rsidRDefault="00212FE8" w:rsidP="00212FE8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(3)   ESP8266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F016" id="Text Box 5" o:spid="_x0000_s1028" type="#_x0000_t202" style="position:absolute;left:0;text-align:left;margin-left:349pt;margin-top:91.9pt;width:70.9pt;height:1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" strokecolor="white">
                <v:textbox>
                  <w:txbxContent>
                    <w:p w14:paraId="2F3A0227" w14:textId="77777777" w:rsidR="00212FE8" w:rsidRPr="00212FE8" w:rsidRDefault="00212FE8" w:rsidP="00212FE8">
                      <w:p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</w:rPr>
                        <w:t>(3)   ESP8266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9C4E1D" wp14:editId="5848635C">
                <wp:simplePos x="0" y="0"/>
                <wp:positionH relativeFrom="column">
                  <wp:posOffset>-154305</wp:posOffset>
                </wp:positionH>
                <wp:positionV relativeFrom="paragraph">
                  <wp:posOffset>595630</wp:posOffset>
                </wp:positionV>
                <wp:extent cx="1329055" cy="2286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F1FB3" w14:textId="77777777" w:rsidR="00212FE8" w:rsidRPr="00212FE8" w:rsidRDefault="00212FE8" w:rsidP="00212FE8">
                            <w:pPr>
                              <w:numPr>
                                <w:ilvl w:val="0"/>
                                <w:numId w:val="38"/>
                              </w:num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HX711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4E1D" id="Text Box 4" o:spid="_x0000_s1029" type="#_x0000_t202" style="position:absolute;left:0;text-align:left;margin-left:-12.15pt;margin-top:46.9pt;width:104.6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" strokecolor="white">
                <v:textbox>
                  <w:txbxContent>
                    <w:p w14:paraId="4A8F1FB3" w14:textId="77777777" w:rsidR="00212FE8" w:rsidRPr="00212FE8" w:rsidRDefault="00212FE8" w:rsidP="00212FE8">
                      <w:pPr>
                        <w:numPr>
                          <w:ilvl w:val="0"/>
                          <w:numId w:val="38"/>
                        </w:numPr>
                        <w:rPr>
                          <w:b/>
                          <w:bCs/>
                          <w:lang w:val="es-EC"/>
                        </w:rPr>
                      </w:pPr>
                      <w:r>
                        <w:rPr>
                          <w:b/>
                          <w:bCs/>
                        </w:rPr>
                        <w:t>HX711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w:drawing>
          <wp:inline distT="0" distB="0" distL="0" distR="0" wp14:anchorId="2F6D8B5F" wp14:editId="6FA9C450">
            <wp:extent cx="4879340" cy="2992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D6C9" w14:textId="77777777" w:rsidR="0052708E" w:rsidRPr="002C6D40" w:rsidRDefault="002C6D40" w:rsidP="002C6D40">
      <w:pPr>
        <w:pStyle w:val="Descripcin"/>
        <w:jc w:val="both"/>
        <w:rPr>
          <w:lang w:val="es-EC"/>
        </w:rPr>
      </w:pPr>
      <w:r w:rsidRPr="002C6D40">
        <w:rPr>
          <w:lang w:val="es-EC"/>
        </w:rPr>
        <w:t xml:space="preserve">Ilustración </w:t>
      </w:r>
      <w:r>
        <w:fldChar w:fldCharType="begin"/>
      </w:r>
      <w:r w:rsidRPr="002C6D40">
        <w:rPr>
          <w:lang w:val="es-EC"/>
        </w:rPr>
        <w:instrText xml:space="preserve"> SEQ Ilustración \* ARABIC </w:instrText>
      </w:r>
      <w:r>
        <w:fldChar w:fldCharType="end"/>
      </w:r>
      <w:r w:rsidRPr="002C6D40">
        <w:rPr>
          <w:lang w:val="es-EC"/>
        </w:rPr>
        <w:t xml:space="preserve"> </w:t>
      </w:r>
      <w:r>
        <w:rPr>
          <w:lang w:val="es-EC"/>
        </w:rPr>
        <w:t xml:space="preserve">Ilustración 1 </w:t>
      </w:r>
      <w:r w:rsidRPr="002C6D40">
        <w:rPr>
          <w:lang w:val="es-EC"/>
        </w:rPr>
        <w:t>Diagrama esquemático de las conexiones a la placa Arduino</w:t>
      </w:r>
    </w:p>
    <w:p w14:paraId="509BCCF6" w14:textId="77777777" w:rsidR="0052708E" w:rsidRDefault="0052708E" w:rsidP="0052708E">
      <w:pPr>
        <w:pStyle w:val="Descripcin"/>
        <w:jc w:val="both"/>
        <w:rPr>
          <w:lang w:val="es-EC"/>
        </w:rPr>
      </w:pPr>
      <w:r w:rsidRPr="0052708E">
        <w:rPr>
          <w:lang w:val="es-EC"/>
        </w:rPr>
        <w:t xml:space="preserve">Ilustración </w:t>
      </w:r>
      <w:r>
        <w:fldChar w:fldCharType="begin"/>
      </w:r>
      <w:r w:rsidRPr="0052708E">
        <w:rPr>
          <w:lang w:val="es-EC"/>
        </w:rPr>
        <w:instrText xml:space="preserve"> SEQ Ilustración \* ARABIC </w:instrText>
      </w:r>
      <w:r>
        <w:fldChar w:fldCharType="end"/>
      </w:r>
      <w:r w:rsidRPr="0052708E">
        <w:rPr>
          <w:lang w:val="es-EC"/>
        </w:rPr>
        <w:t xml:space="preserve"> </w:t>
      </w:r>
    </w:p>
    <w:p w14:paraId="0412E199" w14:textId="77777777" w:rsidR="002C6D40" w:rsidRPr="002C6D40" w:rsidRDefault="002C6D40" w:rsidP="002C6D40">
      <w:pPr>
        <w:pStyle w:val="Textoindependiente"/>
        <w:rPr>
          <w:lang w:val="es-EC"/>
        </w:rPr>
      </w:pPr>
    </w:p>
    <w:p w14:paraId="63655118" w14:textId="77777777" w:rsidR="0052708E" w:rsidRDefault="00212FE8" w:rsidP="00212FE8">
      <w:pPr>
        <w:pStyle w:val="Ttulo1"/>
        <w:rPr>
          <w:lang w:val="es-EC"/>
        </w:rPr>
      </w:pPr>
      <w:bookmarkStart w:id="4" w:name="_Toc17161900"/>
      <w:r>
        <w:rPr>
          <w:lang w:val="es-EC"/>
        </w:rPr>
        <w:lastRenderedPageBreak/>
        <w:t>Sensores y módulos</w:t>
      </w:r>
      <w:bookmarkEnd w:id="4"/>
    </w:p>
    <w:p w14:paraId="40E4ED7F" w14:textId="77777777" w:rsidR="00212FE8" w:rsidRDefault="00212FE8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Arduino UNO: </w:t>
      </w:r>
      <w:r>
        <w:rPr>
          <w:lang w:val="es-EC"/>
        </w:rPr>
        <w:t xml:space="preserve">Es una placa de desarrollo libre basada en el microcontrolador ATmega328. De aquí se hacen todas las conexiones con los componentes. </w:t>
      </w:r>
    </w:p>
    <w:p w14:paraId="2977EA91" w14:textId="77777777" w:rsidR="00212FE8" w:rsidRPr="00261DF2" w:rsidRDefault="00212FE8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Módulo HX711: </w:t>
      </w:r>
      <w:r>
        <w:rPr>
          <w:lang w:val="es-EC"/>
        </w:rPr>
        <w:t>Es</w:t>
      </w:r>
      <w:r w:rsidR="00261DF2">
        <w:rPr>
          <w:lang w:val="es-EC"/>
        </w:rPr>
        <w:t xml:space="preserve"> un transmisor entre celdas de cargar capaz de leer el peso en las celdas. Permite obtener lecturas confiables de dichos dispositivos y con una precisión considerable. Se usa para poder interpretar los datos de voltaje obtenidos del sensor </w:t>
      </w:r>
      <w:r w:rsidR="00261DF2">
        <w:rPr>
          <w:b/>
          <w:bCs/>
          <w:lang w:val="es-EC"/>
        </w:rPr>
        <w:t>Load Cell (4).</w:t>
      </w:r>
    </w:p>
    <w:p w14:paraId="786E96D0" w14:textId="77777777" w:rsidR="00261DF2" w:rsidRDefault="00261DF2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Módulo ESP8266: </w:t>
      </w:r>
      <w:r>
        <w:rPr>
          <w:lang w:val="es-EC"/>
        </w:rPr>
        <w:t>Modulo Wifi predilecto para Arduino. Ideal para conexiones entre dispositivos. Se usará para la conexión con la base de datos del sistema.</w:t>
      </w:r>
    </w:p>
    <w:p w14:paraId="459C971C" w14:textId="77777777" w:rsidR="00261DF2" w:rsidRDefault="00261DF2" w:rsidP="00212FE8">
      <w:pPr>
        <w:pStyle w:val="Textoindependiente"/>
        <w:numPr>
          <w:ilvl w:val="0"/>
          <w:numId w:val="40"/>
        </w:numPr>
        <w:rPr>
          <w:lang w:val="es-EC"/>
        </w:rPr>
      </w:pPr>
      <w:r>
        <w:rPr>
          <w:b/>
          <w:bCs/>
          <w:lang w:val="es-EC"/>
        </w:rPr>
        <w:t xml:space="preserve">Sensor Load Cell: </w:t>
      </w:r>
      <w:r>
        <w:rPr>
          <w:lang w:val="es-EC"/>
        </w:rPr>
        <w:t>Varia el voltaje que envía según la presión que este sometido hasta una ejercida por 5 kilogramos.  Es la base para detectar que una persona ocupa una silla.</w:t>
      </w:r>
    </w:p>
    <w:p w14:paraId="235DD63B" w14:textId="77777777" w:rsidR="00261DF2" w:rsidRDefault="00261DF2" w:rsidP="00261DF2">
      <w:pPr>
        <w:pStyle w:val="Ttulo1"/>
        <w:rPr>
          <w:lang w:val="es-EC"/>
        </w:rPr>
      </w:pPr>
      <w:bookmarkStart w:id="5" w:name="_Toc17161901"/>
      <w:r>
        <w:rPr>
          <w:lang w:val="es-EC"/>
        </w:rPr>
        <w:t>Implementación</w:t>
      </w:r>
      <w:bookmarkEnd w:id="5"/>
    </w:p>
    <w:p w14:paraId="61F04CBB" w14:textId="51183488" w:rsidR="00261DF2" w:rsidRDefault="00261DF2" w:rsidP="00261DF2">
      <w:pPr>
        <w:pStyle w:val="Textoindependiente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Luego de la correcta conexión de los componentes </w:t>
      </w:r>
      <w:r w:rsidR="002C6D40">
        <w:rPr>
          <w:lang w:val="es-EC"/>
        </w:rPr>
        <w:t>se pueden realizar la</w:t>
      </w:r>
      <w:r w:rsidR="008F6CCB">
        <w:rPr>
          <w:lang w:val="es-EC"/>
        </w:rPr>
        <w:t xml:space="preserve"> programación de la tarjeta para vincularla a una silla a la base de datos, así como </w:t>
      </w:r>
      <w:r w:rsidR="00366C02">
        <w:rPr>
          <w:lang w:val="es-EC"/>
        </w:rPr>
        <w:t>la conexión a la red local con el módulo ESP8266</w:t>
      </w:r>
      <w:r w:rsidR="002C6D40">
        <w:rPr>
          <w:lang w:val="es-EC"/>
        </w:rPr>
        <w:t xml:space="preserve">. </w:t>
      </w:r>
    </w:p>
    <w:p w14:paraId="5ABC7DB8" w14:textId="77777777" w:rsidR="002C6D40" w:rsidRDefault="002C6D40" w:rsidP="00261DF2">
      <w:pPr>
        <w:pStyle w:val="Textoindependiente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En el </w:t>
      </w:r>
      <w:r>
        <w:rPr>
          <w:i/>
          <w:iCs/>
          <w:lang w:val="es-EC"/>
        </w:rPr>
        <w:t>IDE</w:t>
      </w:r>
      <w:r>
        <w:rPr>
          <w:lang w:val="es-EC"/>
        </w:rPr>
        <w:t xml:space="preserve"> de </w:t>
      </w:r>
      <w:r>
        <w:rPr>
          <w:i/>
          <w:iCs/>
          <w:lang w:val="es-EC"/>
        </w:rPr>
        <w:t>Arduino</w:t>
      </w:r>
      <w:r>
        <w:rPr>
          <w:lang w:val="es-EC"/>
        </w:rPr>
        <w:t xml:space="preserve"> podemos comprobar en el </w:t>
      </w:r>
      <w:r>
        <w:rPr>
          <w:i/>
          <w:iCs/>
          <w:lang w:val="es-EC"/>
        </w:rPr>
        <w:t xml:space="preserve">serial </w:t>
      </w:r>
      <w:r>
        <w:rPr>
          <w:lang w:val="es-EC"/>
        </w:rPr>
        <w:t xml:space="preserve">que exista una conexión exitosa con la red local por parte del modulo ESP8266 y al base de datos </w:t>
      </w:r>
      <w:r>
        <w:rPr>
          <w:i/>
          <w:iCs/>
          <w:lang w:val="es-EC"/>
        </w:rPr>
        <w:t>Firebase</w:t>
      </w:r>
      <w:r>
        <w:rPr>
          <w:lang w:val="es-EC"/>
        </w:rPr>
        <w:t>.</w:t>
      </w:r>
    </w:p>
    <w:p w14:paraId="0C2FE93E" w14:textId="0D722926" w:rsidR="002C6D40" w:rsidRDefault="006A253A" w:rsidP="002C6D40">
      <w:pPr>
        <w:pStyle w:val="Textoindependiente"/>
        <w:keepNext/>
        <w:ind w:left="720"/>
      </w:pPr>
      <w:r>
        <w:rPr>
          <w:noProof/>
          <w:lang w:val="es-EC"/>
        </w:rPr>
        <w:drawing>
          <wp:inline distT="0" distB="0" distL="0" distR="0" wp14:anchorId="18889760" wp14:editId="685E871C">
            <wp:extent cx="4264660" cy="162369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7" t="8463" r="5115" b="51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0EFB" w14:textId="77777777" w:rsidR="002C6D40" w:rsidRDefault="002C6D40" w:rsidP="002C6D40">
      <w:pPr>
        <w:pStyle w:val="Descripcin"/>
        <w:ind w:left="720"/>
        <w:jc w:val="both"/>
        <w:rPr>
          <w:lang w:val="es-EC"/>
        </w:rPr>
      </w:pPr>
      <w:r w:rsidRPr="002C6D40">
        <w:rPr>
          <w:lang w:val="es-EC"/>
        </w:rPr>
        <w:t xml:space="preserve">Ilustración </w:t>
      </w:r>
      <w:r>
        <w:t>2</w:t>
      </w:r>
      <w:r w:rsidRPr="002C6D40">
        <w:rPr>
          <w:lang w:val="es-EC"/>
        </w:rPr>
        <w:t xml:space="preserve"> Serial del IDE Arduin</w:t>
      </w:r>
      <w:r>
        <w:rPr>
          <w:lang w:val="es-EC"/>
        </w:rPr>
        <w:t>o</w:t>
      </w:r>
    </w:p>
    <w:p w14:paraId="2217E4F1" w14:textId="4D4377B7" w:rsidR="002C6D40" w:rsidRDefault="006400DA" w:rsidP="00261DF2">
      <w:pPr>
        <w:pStyle w:val="Textoindependiente"/>
        <w:numPr>
          <w:ilvl w:val="0"/>
          <w:numId w:val="41"/>
        </w:numPr>
        <w:rPr>
          <w:lang w:val="es-EC"/>
        </w:rPr>
      </w:pPr>
      <w:r>
        <w:rPr>
          <w:lang w:val="es-EC"/>
        </w:rPr>
        <w:t xml:space="preserve">De manera similar, se puede comprobar el correcto acatamiento de datos por parte de la base </w:t>
      </w:r>
      <w:r w:rsidR="007A68F3">
        <w:rPr>
          <w:lang w:val="es-EC"/>
        </w:rPr>
        <w:t xml:space="preserve">de </w:t>
      </w:r>
      <w:r w:rsidR="007A68F3">
        <w:rPr>
          <w:i/>
          <w:iCs/>
          <w:lang w:val="es-EC"/>
        </w:rPr>
        <w:t>Firebase</w:t>
      </w:r>
      <w:r w:rsidR="007A68F3">
        <w:rPr>
          <w:lang w:val="es-EC"/>
        </w:rPr>
        <w:t xml:space="preserve">. Esto se puede consultar en la consola de </w:t>
      </w:r>
      <w:r w:rsidR="007A68F3">
        <w:rPr>
          <w:i/>
          <w:iCs/>
          <w:lang w:val="es-EC"/>
        </w:rPr>
        <w:t>Firebase</w:t>
      </w:r>
      <w:r w:rsidR="007A68F3">
        <w:rPr>
          <w:lang w:val="es-EC"/>
        </w:rPr>
        <w:t xml:space="preserve"> de </w:t>
      </w:r>
      <w:r w:rsidR="007A68F3">
        <w:rPr>
          <w:i/>
          <w:iCs/>
          <w:lang w:val="es-EC"/>
        </w:rPr>
        <w:t>Google</w:t>
      </w:r>
      <w:r w:rsidR="007A68F3">
        <w:rPr>
          <w:lang w:val="es-EC"/>
        </w:rPr>
        <w:t xml:space="preserve"> con las credenciales respectivas.</w:t>
      </w:r>
    </w:p>
    <w:p w14:paraId="4593DCA7" w14:textId="619A2E62" w:rsidR="00733DD6" w:rsidRDefault="006A253A" w:rsidP="00733DD6">
      <w:pPr>
        <w:pStyle w:val="Textoindependiente"/>
        <w:keepNext/>
      </w:pPr>
      <w:r w:rsidRPr="00DD1EE3">
        <w:rPr>
          <w:noProof/>
        </w:rPr>
        <w:lastRenderedPageBreak/>
        <w:drawing>
          <wp:inline distT="0" distB="0" distL="0" distR="0" wp14:anchorId="2722A022" wp14:editId="2C4802A5">
            <wp:extent cx="4871720" cy="2326005"/>
            <wp:effectExtent l="0" t="0" r="0" b="0"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7FF9" w14:textId="774794DA" w:rsidR="00876388" w:rsidRDefault="00733DD6" w:rsidP="00733DD6">
      <w:pPr>
        <w:pStyle w:val="Descripcin"/>
        <w:jc w:val="both"/>
        <w:rPr>
          <w:lang w:val="es-EC"/>
        </w:rPr>
      </w:pPr>
      <w:r w:rsidRPr="00733DD6">
        <w:rPr>
          <w:lang w:val="es-EC"/>
        </w:rPr>
        <w:t>Ilustración 3 Consola online de Firebase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7680"/>
      </w:tblGrid>
      <w:tr w:rsidR="003978FA" w:rsidRPr="00B035EA" w14:paraId="36B6080A" w14:textId="77777777" w:rsidTr="00B035EA">
        <w:tc>
          <w:tcPr>
            <w:tcW w:w="78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vAlign w:val="center"/>
          </w:tcPr>
          <w:p w14:paraId="50F0889E" w14:textId="1EA40A1F" w:rsidR="003978FA" w:rsidRPr="00B035EA" w:rsidRDefault="003978FA" w:rsidP="003978FA">
            <w:pPr>
              <w:pStyle w:val="Textoindependiente"/>
              <w:rPr>
                <w:b/>
                <w:bCs/>
                <w:lang w:val="es-EC"/>
              </w:rPr>
            </w:pPr>
            <w:r w:rsidRPr="00B035EA">
              <w:rPr>
                <w:b/>
                <w:bCs/>
                <w:lang w:val="es-EC"/>
              </w:rPr>
              <w:t>Nota</w:t>
            </w:r>
          </w:p>
        </w:tc>
      </w:tr>
      <w:tr w:rsidR="003978FA" w:rsidRPr="00B035EA" w14:paraId="60DB5694" w14:textId="77777777" w:rsidTr="00B035EA">
        <w:tc>
          <w:tcPr>
            <w:tcW w:w="7830" w:type="dxa"/>
            <w:shd w:val="clear" w:color="auto" w:fill="EDEDED"/>
            <w:vAlign w:val="center"/>
          </w:tcPr>
          <w:p w14:paraId="005F3E08" w14:textId="470B39C0" w:rsidR="003978FA" w:rsidRPr="00B035EA" w:rsidRDefault="002106A8" w:rsidP="003978FA">
            <w:pPr>
              <w:pStyle w:val="Textoindependiente"/>
              <w:rPr>
                <w:b/>
                <w:bCs/>
                <w:lang w:val="es-EC"/>
              </w:rPr>
            </w:pPr>
            <w:r w:rsidRPr="00B035EA">
              <w:rPr>
                <w:b/>
                <w:bCs/>
                <w:lang w:val="es-EC"/>
              </w:rPr>
              <w:t xml:space="preserve">En caso de que falle la conexión con el modulo ESP8266, se recomienda </w:t>
            </w:r>
            <w:r w:rsidR="005C1378" w:rsidRPr="00B035EA">
              <w:rPr>
                <w:b/>
                <w:bCs/>
                <w:lang w:val="es-EC"/>
              </w:rPr>
              <w:t xml:space="preserve">reconfigurar el script del mismo, asegurando una conexión con la red local del restaurante. </w:t>
            </w:r>
            <w:r w:rsidR="00F24F04" w:rsidRPr="00B035EA">
              <w:rPr>
                <w:b/>
                <w:bCs/>
                <w:lang w:val="es-EC"/>
              </w:rPr>
              <w:t xml:space="preserve">Para la comprobación del sensor se puede presionarlo para verificar que en </w:t>
            </w:r>
            <w:r w:rsidR="00F24F04" w:rsidRPr="00B035EA">
              <w:rPr>
                <w:b/>
                <w:bCs/>
                <w:i/>
                <w:iCs/>
                <w:lang w:val="es-EC"/>
              </w:rPr>
              <w:t>Firebase</w:t>
            </w:r>
            <w:r w:rsidR="00F24F04" w:rsidRPr="00B035EA">
              <w:rPr>
                <w:b/>
                <w:bCs/>
                <w:lang w:val="es-EC"/>
              </w:rPr>
              <w:t xml:space="preserve"> cambien los campos del estado de la silla relacionada.</w:t>
            </w:r>
          </w:p>
        </w:tc>
      </w:tr>
    </w:tbl>
    <w:p w14:paraId="732E2B63" w14:textId="77777777" w:rsidR="00876388" w:rsidRDefault="00876388" w:rsidP="003978FA">
      <w:pPr>
        <w:pStyle w:val="Textoindependiente"/>
        <w:rPr>
          <w:lang w:val="es-EC"/>
        </w:rPr>
      </w:pPr>
    </w:p>
    <w:p w14:paraId="34650CAF" w14:textId="23F0F205" w:rsidR="00876388" w:rsidRDefault="00876388" w:rsidP="003978FA">
      <w:pPr>
        <w:pStyle w:val="Textoindependiente"/>
        <w:ind w:left="720"/>
        <w:rPr>
          <w:lang w:val="es-EC"/>
        </w:rPr>
      </w:pPr>
    </w:p>
    <w:p w14:paraId="6D817890" w14:textId="1AFB28D9" w:rsidR="005D73E0" w:rsidRDefault="005D73E0" w:rsidP="003978FA">
      <w:pPr>
        <w:pStyle w:val="Textoindependiente"/>
        <w:ind w:left="720"/>
        <w:rPr>
          <w:lang w:val="es-EC"/>
        </w:rPr>
      </w:pPr>
    </w:p>
    <w:p w14:paraId="305ABC1D" w14:textId="23EF6F9E" w:rsidR="005D73E0" w:rsidRDefault="005D73E0" w:rsidP="003978FA">
      <w:pPr>
        <w:pStyle w:val="Textoindependiente"/>
        <w:ind w:left="720"/>
        <w:rPr>
          <w:lang w:val="es-EC"/>
        </w:rPr>
      </w:pPr>
    </w:p>
    <w:p w14:paraId="3399B406" w14:textId="2A9C29CA" w:rsidR="005D73E0" w:rsidRDefault="005D73E0" w:rsidP="003978FA">
      <w:pPr>
        <w:pStyle w:val="Textoindependiente"/>
        <w:ind w:left="720"/>
        <w:rPr>
          <w:lang w:val="es-EC"/>
        </w:rPr>
      </w:pPr>
    </w:p>
    <w:p w14:paraId="43FBFB88" w14:textId="34ED5F62" w:rsidR="005D73E0" w:rsidRDefault="005D73E0" w:rsidP="003978FA">
      <w:pPr>
        <w:pStyle w:val="Textoindependiente"/>
        <w:ind w:left="720"/>
        <w:rPr>
          <w:lang w:val="es-EC"/>
        </w:rPr>
      </w:pPr>
    </w:p>
    <w:p w14:paraId="1170F750" w14:textId="35CC8132" w:rsidR="005D73E0" w:rsidRDefault="005D73E0" w:rsidP="003978FA">
      <w:pPr>
        <w:pStyle w:val="Textoindependiente"/>
        <w:ind w:left="720"/>
        <w:rPr>
          <w:lang w:val="es-EC"/>
        </w:rPr>
      </w:pPr>
    </w:p>
    <w:p w14:paraId="0185196F" w14:textId="6A2D68A0" w:rsidR="005D73E0" w:rsidRDefault="005D73E0" w:rsidP="003978FA">
      <w:pPr>
        <w:pStyle w:val="Textoindependiente"/>
        <w:ind w:left="720"/>
        <w:rPr>
          <w:lang w:val="es-EC"/>
        </w:rPr>
      </w:pPr>
    </w:p>
    <w:p w14:paraId="6B13AFE5" w14:textId="6D4FCD77" w:rsidR="005D73E0" w:rsidRDefault="005D73E0" w:rsidP="003978FA">
      <w:pPr>
        <w:pStyle w:val="Textoindependiente"/>
        <w:ind w:left="720"/>
        <w:rPr>
          <w:lang w:val="es-EC"/>
        </w:rPr>
      </w:pPr>
    </w:p>
    <w:p w14:paraId="298A3003" w14:textId="3560BE94" w:rsidR="005D73E0" w:rsidRDefault="005D73E0" w:rsidP="003978FA">
      <w:pPr>
        <w:pStyle w:val="Textoindependiente"/>
        <w:ind w:left="720"/>
        <w:rPr>
          <w:lang w:val="es-EC"/>
        </w:rPr>
      </w:pPr>
    </w:p>
    <w:p w14:paraId="5B7C0549" w14:textId="3FE3B356" w:rsidR="005D73E0" w:rsidRDefault="005D73E0" w:rsidP="003978FA">
      <w:pPr>
        <w:pStyle w:val="Textoindependiente"/>
        <w:ind w:left="720"/>
        <w:rPr>
          <w:lang w:val="es-EC"/>
        </w:rPr>
      </w:pPr>
    </w:p>
    <w:p w14:paraId="1D63C0B6" w14:textId="16E4D120" w:rsidR="005D73E0" w:rsidRDefault="005D73E0" w:rsidP="003978FA">
      <w:pPr>
        <w:pStyle w:val="Textoindependiente"/>
        <w:ind w:left="720"/>
        <w:rPr>
          <w:lang w:val="es-EC"/>
        </w:rPr>
      </w:pPr>
    </w:p>
    <w:p w14:paraId="63376548" w14:textId="5F355EE2" w:rsidR="005D73E0" w:rsidRDefault="005D73E0" w:rsidP="003978FA">
      <w:pPr>
        <w:pStyle w:val="Textoindependiente"/>
        <w:ind w:left="720"/>
        <w:rPr>
          <w:lang w:val="es-EC"/>
        </w:rPr>
      </w:pPr>
    </w:p>
    <w:p w14:paraId="399B031E" w14:textId="77777777" w:rsidR="005D73E0" w:rsidRPr="0052708E" w:rsidRDefault="005D73E0" w:rsidP="005D73E0">
      <w:pPr>
        <w:pStyle w:val="PartTitle"/>
        <w:framePr w:wrap="notBeside"/>
        <w:rPr>
          <w:lang w:val="es-EC"/>
        </w:rPr>
      </w:pPr>
      <w:r w:rsidRPr="0052708E">
        <w:rPr>
          <w:lang w:val="es-EC"/>
        </w:rPr>
        <w:lastRenderedPageBreak/>
        <w:t>C</w:t>
      </w:r>
      <w:r>
        <w:rPr>
          <w:lang w:val="es-EC"/>
        </w:rPr>
        <w:t>apítulo</w:t>
      </w:r>
    </w:p>
    <w:p w14:paraId="0AD36B65" w14:textId="0264D39D" w:rsidR="005D73E0" w:rsidRPr="0052708E" w:rsidRDefault="005D73E0" w:rsidP="005D73E0">
      <w:pPr>
        <w:pStyle w:val="PartLabel"/>
        <w:framePr w:wrap="notBeside"/>
        <w:rPr>
          <w:lang w:val="es-EC"/>
        </w:rPr>
      </w:pPr>
      <w:r>
        <w:rPr>
          <w:lang w:val="es-EC"/>
        </w:rPr>
        <w:t>2</w:t>
      </w:r>
    </w:p>
    <w:p w14:paraId="5916FA2D" w14:textId="4F6D773D" w:rsidR="005D73E0" w:rsidRPr="0052708E" w:rsidRDefault="005D73E0" w:rsidP="005D73E0">
      <w:pPr>
        <w:pStyle w:val="ChapterTitle"/>
        <w:rPr>
          <w:lang w:val="es-EC"/>
        </w:rPr>
      </w:pPr>
      <w:r w:rsidRPr="0052708E">
        <w:rPr>
          <w:lang w:val="es-EC"/>
        </w:rPr>
        <w:t xml:space="preserve">Dispositivo </w:t>
      </w:r>
      <w:r>
        <w:rPr>
          <w:lang w:val="es-EC"/>
        </w:rPr>
        <w:t>Android</w:t>
      </w:r>
    </w:p>
    <w:p w14:paraId="61886876" w14:textId="278D697D" w:rsidR="005D73E0" w:rsidRPr="0052708E" w:rsidRDefault="005D73E0" w:rsidP="005D73E0">
      <w:pPr>
        <w:pStyle w:val="ChapterSubtitle"/>
        <w:rPr>
          <w:lang w:val="es-EC"/>
        </w:rPr>
      </w:pPr>
      <w:r w:rsidRPr="0052708E">
        <w:rPr>
          <w:spacing w:val="-5"/>
          <w:lang w:val="es-EC"/>
        </w:rPr>
        <w:t>Sección dedicada a la explicación d</w:t>
      </w:r>
      <w:r>
        <w:rPr>
          <w:spacing w:val="-5"/>
          <w:lang w:val="es-EC"/>
        </w:rPr>
        <w:t>e cómo usar nuestro aplicativo móvil</w:t>
      </w:r>
      <w:r w:rsidRPr="0052708E">
        <w:rPr>
          <w:spacing w:val="-5"/>
          <w:lang w:val="es-EC"/>
        </w:rPr>
        <w:t>.</w:t>
      </w:r>
    </w:p>
    <w:p w14:paraId="491C6815" w14:textId="23880985" w:rsidR="005D73E0" w:rsidRPr="005D73E0" w:rsidRDefault="00F04688" w:rsidP="005D73E0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  <w:lang w:val="es-EC"/>
        </w:rPr>
      </w:pPr>
      <w:r>
        <w:rPr>
          <w:position w:val="-10"/>
          <w:sz w:val="114"/>
          <w:lang w:val="es-EC"/>
        </w:rPr>
        <w:t>N</w:t>
      </w:r>
    </w:p>
    <w:p w14:paraId="61D1D913" w14:textId="2DE2BF9B" w:rsidR="005D73E0" w:rsidRDefault="00F04688" w:rsidP="005D73E0">
      <w:pPr>
        <w:pStyle w:val="BodyTextKeep"/>
        <w:rPr>
          <w:lang w:val="es-EC"/>
        </w:rPr>
      </w:pPr>
      <w:r>
        <w:rPr>
          <w:lang w:val="es-EC"/>
        </w:rPr>
        <w:t xml:space="preserve">uestro sistema funciona con cualquier dispositivo móvil con el sistema operativo </w:t>
      </w:r>
      <w:r w:rsidRPr="00F04688">
        <w:rPr>
          <w:b/>
          <w:bCs/>
          <w:i/>
          <w:iCs/>
          <w:lang w:val="es-EC"/>
        </w:rPr>
        <w:t>Android</w:t>
      </w:r>
      <w:r>
        <w:rPr>
          <w:b/>
          <w:bCs/>
          <w:i/>
          <w:iCs/>
          <w:lang w:val="es-EC"/>
        </w:rPr>
        <w:t xml:space="preserve"> </w:t>
      </w:r>
      <w:r>
        <w:rPr>
          <w:lang w:val="es-EC"/>
        </w:rPr>
        <w:t xml:space="preserve">en él. </w:t>
      </w:r>
      <w:r w:rsidR="008F7F7A">
        <w:rPr>
          <w:lang w:val="es-EC"/>
        </w:rPr>
        <w:t xml:space="preserve">El aplicativo móvil es una forma amigable de que el </w:t>
      </w:r>
      <w:r w:rsidR="00CD37DF">
        <w:rPr>
          <w:lang w:val="es-EC"/>
        </w:rPr>
        <w:t xml:space="preserve">encargado del restaurante tenga una percepción eficaz de la capacidad actual del restaurante. </w:t>
      </w:r>
    </w:p>
    <w:p w14:paraId="6EDD5EF1" w14:textId="3B8D45CB" w:rsidR="006E2D18" w:rsidRDefault="00523D31" w:rsidP="00523D31">
      <w:pPr>
        <w:pStyle w:val="Ttulo1"/>
        <w:rPr>
          <w:lang w:val="es-EC"/>
        </w:rPr>
      </w:pPr>
      <w:bookmarkStart w:id="6" w:name="_Toc17161902"/>
      <w:r>
        <w:rPr>
          <w:lang w:val="es-EC"/>
        </w:rPr>
        <w:t>Guía del usuario</w:t>
      </w:r>
      <w:bookmarkEnd w:id="6"/>
    </w:p>
    <w:p w14:paraId="6B89C870" w14:textId="7106BFBC" w:rsidR="00523D31" w:rsidRPr="000F6072" w:rsidRDefault="00523D31" w:rsidP="00523D31">
      <w:pPr>
        <w:pStyle w:val="Textoindependiente"/>
        <w:numPr>
          <w:ilvl w:val="0"/>
          <w:numId w:val="44"/>
        </w:numPr>
        <w:rPr>
          <w:b/>
          <w:bCs/>
          <w:lang w:val="es-EC"/>
        </w:rPr>
      </w:pPr>
      <w:r>
        <w:rPr>
          <w:lang w:val="es-EC"/>
        </w:rPr>
        <w:t xml:space="preserve">Al acceder a la aplicación nos encontramos con un pantalla de ingreso de datos del usuario, brindados anteriormente por los encargados de </w:t>
      </w:r>
      <w:r>
        <w:rPr>
          <w:i/>
          <w:iCs/>
          <w:lang w:val="es-EC"/>
        </w:rPr>
        <w:t>iChair Inc.</w:t>
      </w:r>
      <w:r>
        <w:rPr>
          <w:lang w:val="es-EC"/>
        </w:rPr>
        <w:t xml:space="preserve"> </w:t>
      </w:r>
    </w:p>
    <w:p w14:paraId="04B9BA8D" w14:textId="45F47F36" w:rsidR="001C35A3" w:rsidRDefault="006A253A" w:rsidP="001C35A3">
      <w:pPr>
        <w:pStyle w:val="Textoindependiente"/>
        <w:keepNext/>
        <w:ind w:left="720"/>
        <w:jc w:val="center"/>
      </w:pPr>
      <w:r>
        <w:rPr>
          <w:b/>
          <w:bCs/>
          <w:noProof/>
          <w:lang w:val="es-EC"/>
        </w:rPr>
        <w:drawing>
          <wp:inline distT="0" distB="0" distL="0" distR="0" wp14:anchorId="6789A424" wp14:editId="43BD084E">
            <wp:extent cx="1536065" cy="316738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90D9" w14:textId="57C9FD4E" w:rsidR="000F6072" w:rsidRPr="001C35A3" w:rsidRDefault="001C35A3" w:rsidP="001C35A3">
      <w:pPr>
        <w:pStyle w:val="Descripcin"/>
        <w:jc w:val="center"/>
        <w:rPr>
          <w:b/>
          <w:bCs/>
          <w:lang w:val="es-EC"/>
        </w:rPr>
      </w:pPr>
      <w:r w:rsidRPr="001C35A3">
        <w:rPr>
          <w:lang w:val="es-EC"/>
        </w:rPr>
        <w:t xml:space="preserve">Ilustración </w:t>
      </w:r>
      <w:r w:rsidR="00412C4D" w:rsidRPr="00412C4D">
        <w:rPr>
          <w:lang w:val="es-EC"/>
        </w:rPr>
        <w:t>4</w:t>
      </w:r>
      <w:r w:rsidRPr="001C35A3">
        <w:rPr>
          <w:lang w:val="es-EC"/>
        </w:rPr>
        <w:t xml:space="preserve"> Pantalla de </w:t>
      </w:r>
      <w:r w:rsidRPr="001C35A3">
        <w:rPr>
          <w:i/>
          <w:iCs/>
          <w:lang w:val="es-EC"/>
        </w:rPr>
        <w:t>login</w:t>
      </w:r>
      <w:r w:rsidRPr="001C35A3">
        <w:rPr>
          <w:lang w:val="es-EC"/>
        </w:rPr>
        <w:t xml:space="preserve"> del aplicativo móvil</w:t>
      </w:r>
    </w:p>
    <w:p w14:paraId="169519AD" w14:textId="125A91DA" w:rsidR="000F6072" w:rsidRPr="00412C4D" w:rsidRDefault="00B15D51" w:rsidP="00523D31">
      <w:pPr>
        <w:pStyle w:val="Textoindependiente"/>
        <w:numPr>
          <w:ilvl w:val="0"/>
          <w:numId w:val="44"/>
        </w:numPr>
        <w:rPr>
          <w:b/>
          <w:bCs/>
          <w:lang w:val="es-EC"/>
        </w:rPr>
      </w:pPr>
      <w:r>
        <w:rPr>
          <w:lang w:val="es-EC"/>
        </w:rPr>
        <w:lastRenderedPageBreak/>
        <w:t xml:space="preserve">Colocado correctamente los datos, podremos acceder a la interfaz grafica del usuario con el estado de disponibilidad de las mesas y sillas anteriormente agregadas a la base de datos por </w:t>
      </w:r>
      <w:r w:rsidR="00412C4D">
        <w:rPr>
          <w:lang w:val="es-EC"/>
        </w:rPr>
        <w:t xml:space="preserve">un encargado </w:t>
      </w:r>
      <w:r w:rsidR="00412C4D">
        <w:rPr>
          <w:i/>
          <w:iCs/>
          <w:lang w:val="es-EC"/>
        </w:rPr>
        <w:t>iChair</w:t>
      </w:r>
      <w:r w:rsidR="00412C4D">
        <w:rPr>
          <w:lang w:val="es-EC"/>
        </w:rPr>
        <w:t>.</w:t>
      </w:r>
    </w:p>
    <w:p w14:paraId="3C9B2E0F" w14:textId="4168D7A2" w:rsidR="00412C4D" w:rsidRDefault="006A253A" w:rsidP="00412C4D">
      <w:pPr>
        <w:pStyle w:val="Textoindependiente"/>
        <w:keepNext/>
        <w:ind w:left="720"/>
        <w:jc w:val="center"/>
      </w:pPr>
      <w:r>
        <w:rPr>
          <w:noProof/>
          <w:lang w:val="es-EC"/>
        </w:rPr>
        <w:drawing>
          <wp:inline distT="0" distB="0" distL="0" distR="0" wp14:anchorId="007001FF" wp14:editId="2EA66B23">
            <wp:extent cx="1791970" cy="34163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1CC1" w14:textId="7B078DC5" w:rsidR="00412C4D" w:rsidRDefault="00412C4D" w:rsidP="00412C4D">
      <w:pPr>
        <w:pStyle w:val="Descripcin"/>
        <w:jc w:val="center"/>
        <w:rPr>
          <w:lang w:val="es-EC"/>
        </w:rPr>
      </w:pPr>
      <w:r w:rsidRPr="00412C4D">
        <w:rPr>
          <w:lang w:val="es-EC"/>
        </w:rPr>
        <w:t>Ilustración 5 Pantalla principal del aplicativo móvil</w:t>
      </w:r>
    </w:p>
    <w:p w14:paraId="6BD6C91B" w14:textId="031FE01C" w:rsidR="00412C4D" w:rsidRDefault="00412C4D" w:rsidP="00412C4D">
      <w:pPr>
        <w:pStyle w:val="Textoindependiente"/>
        <w:numPr>
          <w:ilvl w:val="0"/>
          <w:numId w:val="44"/>
        </w:numPr>
        <w:rPr>
          <w:lang w:val="es-EC"/>
        </w:rPr>
      </w:pPr>
      <w:r>
        <w:rPr>
          <w:lang w:val="es-EC"/>
        </w:rPr>
        <w:t>A medida que cambien el estado de nuestras mesas y sillas, podemos notar como la barra superior en forma de grafico nos indica</w:t>
      </w:r>
      <w:r w:rsidR="00BF46F5">
        <w:rPr>
          <w:lang w:val="es-EC"/>
        </w:rPr>
        <w:t xml:space="preserve"> la disponibilidad de estas.</w:t>
      </w:r>
    </w:p>
    <w:p w14:paraId="7980663A" w14:textId="6C8C500F" w:rsidR="00C6454D" w:rsidRDefault="006A253A" w:rsidP="00C6454D">
      <w:pPr>
        <w:pStyle w:val="Textoindependiente"/>
        <w:keepNext/>
        <w:ind w:left="720"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42CC8622" wp14:editId="27B52D01">
            <wp:extent cx="1836420" cy="348932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BC0A" w14:textId="45581A61" w:rsidR="000F6072" w:rsidRPr="00C6454D" w:rsidRDefault="00C6454D" w:rsidP="00C6454D">
      <w:pPr>
        <w:pStyle w:val="Descripcin"/>
        <w:jc w:val="center"/>
        <w:rPr>
          <w:lang w:val="es-EC"/>
        </w:rPr>
      </w:pPr>
      <w:r w:rsidRPr="00C6454D">
        <w:rPr>
          <w:lang w:val="es-EC"/>
        </w:rPr>
        <w:t>Ilustración 6 Pantalla principal actualizada</w:t>
      </w:r>
    </w:p>
    <w:p w14:paraId="7FDB1234" w14:textId="77777777" w:rsidR="000F6072" w:rsidRPr="00523D31" w:rsidRDefault="000F6072" w:rsidP="000F6072">
      <w:pPr>
        <w:pStyle w:val="Textoindependiente"/>
        <w:rPr>
          <w:b/>
          <w:bCs/>
          <w:lang w:val="es-EC"/>
        </w:rPr>
      </w:pPr>
    </w:p>
    <w:p w14:paraId="1D85FB3D" w14:textId="6A2321E7" w:rsidR="005D73E0" w:rsidRDefault="005D73E0" w:rsidP="003978FA">
      <w:pPr>
        <w:pStyle w:val="Textoindependiente"/>
        <w:ind w:left="720"/>
        <w:rPr>
          <w:lang w:val="es-EC"/>
        </w:rPr>
      </w:pPr>
    </w:p>
    <w:p w14:paraId="09B6BEF5" w14:textId="77777777" w:rsidR="002C6D40" w:rsidRPr="00261DF2" w:rsidRDefault="002C6D40" w:rsidP="002C6D40">
      <w:pPr>
        <w:pStyle w:val="Textoindependiente"/>
        <w:ind w:left="360"/>
        <w:rPr>
          <w:lang w:val="es-EC"/>
        </w:rPr>
      </w:pPr>
    </w:p>
    <w:p w14:paraId="42C86278" w14:textId="77777777" w:rsidR="005D168B" w:rsidRPr="00212FE8" w:rsidRDefault="008629BC" w:rsidP="0052708E">
      <w:pPr>
        <w:pStyle w:val="BodyTextKeep"/>
        <w:rPr>
          <w:b/>
          <w:bCs/>
        </w:rPr>
      </w:pPr>
      <w:r w:rsidRPr="00212FE8">
        <w:rPr>
          <w:b/>
          <w:bCs/>
          <w:lang w:val="es-EC"/>
        </w:rPr>
        <w:fldChar w:fldCharType="begin"/>
      </w:r>
      <w:r w:rsidRPr="00212FE8">
        <w:rPr>
          <w:b/>
          <w:bCs/>
          <w:lang w:val="es-EC"/>
        </w:rPr>
        <w:instrText xml:space="preserve"> XE "print" </w:instrText>
      </w:r>
      <w:r w:rsidRPr="00212FE8">
        <w:rPr>
          <w:b/>
          <w:bCs/>
          <w:lang w:val="es-EC"/>
        </w:rPr>
        <w:fldChar w:fldCharType="end"/>
      </w:r>
    </w:p>
    <w:sectPr w:rsidR="005D168B" w:rsidRPr="00212FE8" w:rsidSect="0052708E">
      <w:headerReference w:type="default" r:id="rId25"/>
      <w:footerReference w:type="default" r:id="rId26"/>
      <w:headerReference w:type="first" r:id="rId27"/>
      <w:type w:val="continuous"/>
      <w:pgSz w:w="12240" w:h="15840" w:code="1"/>
      <w:pgMar w:top="1800" w:right="1195" w:bottom="1440" w:left="3355" w:header="965" w:footer="965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26254" w14:textId="77777777" w:rsidR="00C31921" w:rsidRDefault="00C31921">
      <w:r>
        <w:separator/>
      </w:r>
    </w:p>
  </w:endnote>
  <w:endnote w:type="continuationSeparator" w:id="0">
    <w:p w14:paraId="19217828" w14:textId="77777777" w:rsidR="00C31921" w:rsidRDefault="00C3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F505" w14:textId="77777777"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8CF7B" w14:textId="77777777" w:rsidR="00E16EE8" w:rsidRDefault="00E16E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4ECE" w14:textId="77777777" w:rsidR="00E16EE8" w:rsidRDefault="00E16EE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7F8F" w14:textId="77777777"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475E5" w14:textId="77777777" w:rsidR="00E16EE8" w:rsidRDefault="00E16EE8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3F9DC" w14:textId="77777777" w:rsidR="00E16EE8" w:rsidRDefault="00E16EE8">
    <w:pPr>
      <w:pStyle w:val="Piedepgina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0C53B86" w14:textId="77777777" w:rsidR="00E16EE8" w:rsidRDefault="00E16E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563A" w14:textId="77777777" w:rsidR="00C31921" w:rsidRDefault="00C31921">
      <w:r>
        <w:separator/>
      </w:r>
    </w:p>
  </w:footnote>
  <w:footnote w:type="continuationSeparator" w:id="0">
    <w:p w14:paraId="02E5C18C" w14:textId="77777777" w:rsidR="00C31921" w:rsidRDefault="00C3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F0A0" w14:textId="77777777" w:rsidR="00E16EE8" w:rsidRDefault="00E16E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6F17D" w14:textId="77777777" w:rsidR="00E16EE8" w:rsidRDefault="00C31921">
    <w:pPr>
      <w:pStyle w:val="Encabezado"/>
    </w:pPr>
    <w:r>
      <w:t>Programación de sistemas telemáticos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0C1F" w14:textId="77777777" w:rsidR="00E16EE8" w:rsidRDefault="00E16EE8">
    <w:pPr>
      <w:pStyle w:val="Encabezado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C966C" w14:textId="77777777" w:rsidR="00E16EE8" w:rsidRDefault="00E16EE8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20761" w14:textId="77777777" w:rsidR="00E16EE8" w:rsidRDefault="00E16E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0A771825"/>
    <w:multiLevelType w:val="hybridMultilevel"/>
    <w:tmpl w:val="3C202A48"/>
    <w:lvl w:ilvl="0" w:tplc="B8D67778">
      <w:start w:val="1"/>
      <w:numFmt w:val="decimal"/>
      <w:lvlText w:val="%1."/>
      <w:lvlJc w:val="left"/>
      <w:pPr>
        <w:ind w:left="720" w:hanging="360"/>
      </w:pPr>
      <w:rPr>
        <w:rFonts w:ascii="Arial Black" w:hAnsi="Arial Black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E7FA5"/>
    <w:multiLevelType w:val="hybridMultilevel"/>
    <w:tmpl w:val="BB5E88DE"/>
    <w:lvl w:ilvl="0" w:tplc="453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9" w15:restartNumberingAfterBreak="0">
    <w:nsid w:val="1BF52D2B"/>
    <w:multiLevelType w:val="hybridMultilevel"/>
    <w:tmpl w:val="53DA5874"/>
    <w:lvl w:ilvl="0" w:tplc="89A26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E3254"/>
    <w:multiLevelType w:val="hybridMultilevel"/>
    <w:tmpl w:val="F9D4DF9A"/>
    <w:lvl w:ilvl="0" w:tplc="0BAE8468">
      <w:start w:val="1"/>
      <w:numFmt w:val="decimal"/>
      <w:lvlText w:val="(%1)"/>
      <w:lvlJc w:val="left"/>
      <w:pPr>
        <w:ind w:left="735" w:hanging="375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3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5" w15:restartNumberingAfterBreak="0">
    <w:nsid w:val="4C510602"/>
    <w:multiLevelType w:val="singleLevel"/>
    <w:tmpl w:val="F1444738"/>
    <w:lvl w:ilvl="0">
      <w:start w:val="1"/>
      <w:numFmt w:val="bullet"/>
      <w:pStyle w:val="TDC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7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8" w15:restartNumberingAfterBreak="0">
    <w:nsid w:val="5BE2467C"/>
    <w:multiLevelType w:val="hybridMultilevel"/>
    <w:tmpl w:val="C0343F16"/>
    <w:lvl w:ilvl="0" w:tplc="311A1E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36190"/>
    <w:multiLevelType w:val="singleLevel"/>
    <w:tmpl w:val="D7CE7166"/>
    <w:lvl w:ilvl="0">
      <w:start w:val="1"/>
      <w:numFmt w:val="bullet"/>
      <w:pStyle w:val="TDC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66DE1DB9"/>
    <w:multiLevelType w:val="hybridMultilevel"/>
    <w:tmpl w:val="E310A174"/>
    <w:lvl w:ilvl="0" w:tplc="9B5A5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C0308"/>
    <w:multiLevelType w:val="hybridMultilevel"/>
    <w:tmpl w:val="BA5E42D0"/>
    <w:lvl w:ilvl="0" w:tplc="0B086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F1FA5"/>
    <w:multiLevelType w:val="hybridMultilevel"/>
    <w:tmpl w:val="AF6AE1C6"/>
    <w:lvl w:ilvl="0" w:tplc="57C0C434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7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8"/>
  </w:num>
  <w:num w:numId="8">
    <w:abstractNumId w:val="17"/>
  </w:num>
  <w:num w:numId="9">
    <w:abstractNumId w:val="20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9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5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1"/>
  </w:num>
  <w:num w:numId="19">
    <w:abstractNumId w:val="5"/>
  </w:num>
  <w:num w:numId="20">
    <w:abstractNumId w:val="26"/>
  </w:num>
  <w:num w:numId="21">
    <w:abstractNumId w:val="25"/>
  </w:num>
  <w:num w:numId="22">
    <w:abstractNumId w:val="12"/>
  </w:num>
  <w:num w:numId="23">
    <w:abstractNumId w:val="16"/>
  </w:num>
  <w:num w:numId="2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3"/>
  </w:num>
  <w:num w:numId="29">
    <w:abstractNumId w:val="11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7"/>
  </w:num>
  <w:num w:numId="35">
    <w:abstractNumId w:val="14"/>
  </w:num>
  <w:num w:numId="36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22"/>
  </w:num>
  <w:num w:numId="38">
    <w:abstractNumId w:val="18"/>
  </w:num>
  <w:num w:numId="39">
    <w:abstractNumId w:val="24"/>
  </w:num>
  <w:num w:numId="40">
    <w:abstractNumId w:val="10"/>
  </w:num>
  <w:num w:numId="41">
    <w:abstractNumId w:val="6"/>
  </w:num>
  <w:num w:numId="42">
    <w:abstractNumId w:val="23"/>
  </w:num>
  <w:num w:numId="43">
    <w:abstractNumId w:val="7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21"/>
    <w:rsid w:val="0003284F"/>
    <w:rsid w:val="000F6072"/>
    <w:rsid w:val="001C35A3"/>
    <w:rsid w:val="002106A8"/>
    <w:rsid w:val="00212FE8"/>
    <w:rsid w:val="0024141B"/>
    <w:rsid w:val="00261DF2"/>
    <w:rsid w:val="00277B76"/>
    <w:rsid w:val="002C6D40"/>
    <w:rsid w:val="002D4C6B"/>
    <w:rsid w:val="0031562B"/>
    <w:rsid w:val="00366C02"/>
    <w:rsid w:val="003871D2"/>
    <w:rsid w:val="003978FA"/>
    <w:rsid w:val="003D2659"/>
    <w:rsid w:val="0040359C"/>
    <w:rsid w:val="00412C4D"/>
    <w:rsid w:val="004205D9"/>
    <w:rsid w:val="004265DB"/>
    <w:rsid w:val="004A4678"/>
    <w:rsid w:val="00523D31"/>
    <w:rsid w:val="0052708E"/>
    <w:rsid w:val="005A23FC"/>
    <w:rsid w:val="005C03EB"/>
    <w:rsid w:val="005C1378"/>
    <w:rsid w:val="005D168B"/>
    <w:rsid w:val="005D26B9"/>
    <w:rsid w:val="005D73E0"/>
    <w:rsid w:val="005F6105"/>
    <w:rsid w:val="00634427"/>
    <w:rsid w:val="006400DA"/>
    <w:rsid w:val="00684F60"/>
    <w:rsid w:val="006A253A"/>
    <w:rsid w:val="006E2D18"/>
    <w:rsid w:val="00733DD6"/>
    <w:rsid w:val="007741A8"/>
    <w:rsid w:val="007A3843"/>
    <w:rsid w:val="007A68F3"/>
    <w:rsid w:val="007B7080"/>
    <w:rsid w:val="007C5FC5"/>
    <w:rsid w:val="0084757A"/>
    <w:rsid w:val="00854A58"/>
    <w:rsid w:val="008629BC"/>
    <w:rsid w:val="00876388"/>
    <w:rsid w:val="008B6D14"/>
    <w:rsid w:val="008E4DF6"/>
    <w:rsid w:val="008F6CCB"/>
    <w:rsid w:val="008F7F7A"/>
    <w:rsid w:val="00900148"/>
    <w:rsid w:val="00925ED4"/>
    <w:rsid w:val="00961301"/>
    <w:rsid w:val="009620D9"/>
    <w:rsid w:val="00977C9A"/>
    <w:rsid w:val="00A14EF4"/>
    <w:rsid w:val="00A27729"/>
    <w:rsid w:val="00A27855"/>
    <w:rsid w:val="00AF5B2E"/>
    <w:rsid w:val="00B035EA"/>
    <w:rsid w:val="00B15D51"/>
    <w:rsid w:val="00B41464"/>
    <w:rsid w:val="00B75975"/>
    <w:rsid w:val="00B9112D"/>
    <w:rsid w:val="00BF46F5"/>
    <w:rsid w:val="00C31921"/>
    <w:rsid w:val="00C4734C"/>
    <w:rsid w:val="00C6454D"/>
    <w:rsid w:val="00CD37DF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F04688"/>
    <w:rsid w:val="00F24F04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3B5EE2DD"/>
  <w15:chartTrackingRefBased/>
  <w15:docId w15:val="{47E47E33-1F2B-4830-9FD8-07AE905F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Textoindependiente"/>
    <w:link w:val="Ttulo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Textoindependien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Textoindependien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Textoindependien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Textoindependien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Textoindependiente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Textoindependien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Textoindependien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Textoindependien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pPr>
      <w:spacing w:after="240"/>
      <w:jc w:val="both"/>
    </w:pPr>
    <w:rPr>
      <w:spacing w:val="-5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Textoindependien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oindependiente"/>
    <w:next w:val="Textoindependiente"/>
    <w:pPr>
      <w:keepNext/>
    </w:pPr>
  </w:style>
  <w:style w:type="paragraph" w:styleId="Descripcin">
    <w:name w:val="caption"/>
    <w:basedOn w:val="Normal"/>
    <w:next w:val="Textoindependien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Textoindependien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is">
    <w:name w:val="Emphasis"/>
    <w:qFormat/>
    <w:rPr>
      <w:rFonts w:ascii="Arial Black" w:hAnsi="Arial Black"/>
      <w:sz w:val="18"/>
    </w:rPr>
  </w:style>
  <w:style w:type="character" w:styleId="Refdenotaalfinal">
    <w:name w:val="endnote reference"/>
    <w:semiHidden/>
    <w:rPr>
      <w:sz w:val="18"/>
      <w:vertAlign w:val="superscript"/>
    </w:r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epgina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alpie">
    <w:name w:val="footnote reference"/>
    <w:semiHidden/>
    <w:rPr>
      <w:sz w:val="18"/>
      <w:vertAlign w:val="superscript"/>
    </w:rPr>
  </w:style>
  <w:style w:type="paragraph" w:styleId="Textonotapi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6">
    <w:name w:val="index 6"/>
    <w:basedOn w:val="ndice1"/>
    <w:next w:val="Normal"/>
    <w:semiHidden/>
    <w:pPr>
      <w:tabs>
        <w:tab w:val="right" w:leader="dot" w:pos="3600"/>
      </w:tabs>
      <w:ind w:left="960" w:hanging="160"/>
    </w:pPr>
  </w:style>
  <w:style w:type="paragraph" w:styleId="ndice7">
    <w:name w:val="index 7"/>
    <w:basedOn w:val="ndice1"/>
    <w:next w:val="Normal"/>
    <w:semiHidden/>
    <w:pPr>
      <w:tabs>
        <w:tab w:val="right" w:leader="dot" w:pos="3600"/>
      </w:tabs>
      <w:ind w:left="1120" w:hanging="160"/>
    </w:pPr>
  </w:style>
  <w:style w:type="paragraph" w:styleId="ndice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tulodendice">
    <w:name w:val="index heading"/>
    <w:basedOn w:val="Normal"/>
    <w:next w:val="ndice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nviet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nviet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connme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macro">
    <w:name w:val="macro"/>
    <w:basedOn w:val="Textoindependiente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oindependiente"/>
    <w:next w:val="Descripci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Textoindependien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Encabezadodelista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DC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DC2">
    <w:name w:val="toc 2"/>
    <w:basedOn w:val="TD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D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D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D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D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D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DC2"/>
  </w:style>
  <w:style w:type="paragraph" w:styleId="Textodeglob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">
    <w:name w:val="Título 1 Car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vnculo">
    <w:name w:val="Hyperlink"/>
    <w:uiPriority w:val="99"/>
    <w:rsid w:val="004265D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9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3978F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035EA"/>
    <w:pPr>
      <w:keepLines/>
      <w:spacing w:after="0" w:line="259" w:lineRule="auto"/>
      <w:outlineLvl w:val="9"/>
    </w:pPr>
    <w:rPr>
      <w:rFonts w:ascii="Calibri Light" w:hAnsi="Calibri Light"/>
      <w:color w:val="2F5496"/>
      <w:spacing w:val="0"/>
      <w:kern w:val="0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jpeg"/><Relationship Id="rId27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Telematica\instruction%20manual%20template%2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66B702827BE643A3DCD2A19C5A6908" ma:contentTypeVersion="0" ma:contentTypeDescription="Crear nuevo documento." ma:contentTypeScope="" ma:versionID="80fa3c5170b52f8a86ca19c819fae4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6d9035f0a5673572967028ebddd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49626A-A8A6-4127-B016-2D9082405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E3B623-2A72-4654-B694-68B983E7E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2BA19-5762-403A-AC05-4C88600A13C4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32A1247-0C06-49CA-B6E0-F8BFAEF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 manual template 01</Template>
  <TotalTime>1</TotalTime>
  <Pages>10</Pages>
  <Words>600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Ramírez</dc:creator>
  <cp:keywords/>
  <dc:description/>
  <cp:lastModifiedBy>Guido Alejandro Ramirez Espinoza</cp:lastModifiedBy>
  <cp:revision>2</cp:revision>
  <cp:lastPrinted>2003-03-21T21:17:00Z</cp:lastPrinted>
  <dcterms:created xsi:type="dcterms:W3CDTF">2019-08-20T07:54:00Z</dcterms:created>
  <dcterms:modified xsi:type="dcterms:W3CDTF">2019-08-20T07:54:00Z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  <property fmtid="{D5CDD505-2E9C-101B-9397-08002B2CF9AE}" pid="3" name="ContentTypeId">
    <vt:lpwstr>0x0101009766B702827BE643A3DCD2A19C5A6908</vt:lpwstr>
  </property>
</Properties>
</file>